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237"/>
        <w:tblW w:w="1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78"/>
        <w:gridCol w:w="1663"/>
        <w:gridCol w:w="3118"/>
        <w:gridCol w:w="1721"/>
        <w:gridCol w:w="1114"/>
        <w:gridCol w:w="574"/>
        <w:gridCol w:w="844"/>
      </w:tblGrid>
      <w:tr w:rsidR="00EB32D0" w:rsidRPr="007A6BDC" w:rsidTr="00824508">
        <w:trPr>
          <w:trHeight w:val="1253"/>
        </w:trPr>
        <w:tc>
          <w:tcPr>
            <w:tcW w:w="10368" w:type="dxa"/>
            <w:gridSpan w:val="6"/>
            <w:vAlign w:val="center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7A6BDC">
              <w:rPr>
                <w:rFonts w:ascii="Times New Roman" w:hAnsi="Times New Roman"/>
                <w:sz w:val="44"/>
                <w:szCs w:val="44"/>
              </w:rPr>
              <w:t>SIVAMANI KAMALESAN</w:t>
            </w:r>
          </w:p>
        </w:tc>
        <w:tc>
          <w:tcPr>
            <w:tcW w:w="844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7A6BDC">
              <w:rPr>
                <w:rFonts w:ascii="Times New Roman" w:hAnsi="Times New Roman"/>
                <w:b/>
                <w:noProof/>
                <w:sz w:val="32"/>
                <w:szCs w:val="32"/>
                <w:lang w:val="en-US"/>
              </w:rPr>
              <w:t xml:space="preserve">      </w:t>
            </w:r>
          </w:p>
        </w:tc>
      </w:tr>
      <w:tr w:rsidR="00EB32D0" w:rsidRPr="007A6BDC" w:rsidTr="007A6BDC">
        <w:trPr>
          <w:trHeight w:val="698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ADDRESS FOR COMMUNICATION</w:t>
            </w:r>
          </w:p>
        </w:tc>
        <w:tc>
          <w:tcPr>
            <w:tcW w:w="9034" w:type="dxa"/>
            <w:gridSpan w:val="6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 xml:space="preserve">3/416, Boodhanalli Kottai,      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 xml:space="preserve">Boodhanalli,                           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 xml:space="preserve">Dharmapuri – 636804 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7A6BDC">
                    <w:rPr>
                      <w:rFonts w:ascii="Times New Roman" w:hAnsi="Times New Roman"/>
                      <w:lang w:val="en-US"/>
                    </w:rPr>
                    <w:t>Tamilnadu</w:t>
                  </w:r>
                </w:smartTag>
                <w:r w:rsidRPr="007A6BDC">
                  <w:rPr>
                    <w:rFonts w:ascii="Times New Roman" w:hAnsi="Times New Roman"/>
                    <w:lang w:val="en-US"/>
                  </w:rPr>
                  <w:t xml:space="preserve"> ,</w:t>
                </w:r>
                <w:smartTag w:uri="urn:schemas-microsoft-com:office:smarttags" w:element="country-region">
                  <w:r w:rsidRPr="007A6BDC">
                    <w:rPr>
                      <w:rFonts w:ascii="Times New Roman" w:hAnsi="Times New Roman"/>
                      <w:lang w:val="en-US"/>
                    </w:rPr>
                    <w:t>India</w:t>
                  </w:r>
                </w:smartTag>
              </w:smartTag>
            </w:smartTag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>Email</w:t>
            </w:r>
            <w:r w:rsidRPr="007A6BDC">
              <w:rPr>
                <w:rFonts w:ascii="Times New Roman" w:hAnsi="Times New Roman"/>
                <w:lang w:val="en-US"/>
              </w:rPr>
              <w:tab/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 xml:space="preserve">:   </w:t>
            </w:r>
            <w:r w:rsidRPr="007A6BDC">
              <w:rPr>
                <w:rFonts w:ascii="Times New Roman" w:hAnsi="Times New Roman"/>
                <w:b/>
                <w:bCs/>
                <w:u w:val="single"/>
                <w:lang w:val="en-US"/>
              </w:rPr>
              <w:t>sivamanikamalesan@gmail.com</w:t>
            </w:r>
          </w:p>
          <w:p w:rsidR="00EB32D0" w:rsidRPr="007A6BDC" w:rsidRDefault="00EB32D0" w:rsidP="007A6BDC">
            <w:pPr>
              <w:tabs>
                <w:tab w:val="left" w:pos="720"/>
                <w:tab w:val="left" w:pos="1440"/>
                <w:tab w:val="left" w:pos="2160"/>
                <w:tab w:val="left" w:pos="3345"/>
              </w:tabs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  <w:lang w:val="en-US"/>
              </w:rPr>
              <w:t>Phone</w:t>
            </w:r>
            <w:r w:rsidRPr="007A6BDC">
              <w:rPr>
                <w:rFonts w:ascii="Times New Roman" w:hAnsi="Times New Roman"/>
                <w:lang w:val="en-US"/>
              </w:rPr>
              <w:tab/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 xml:space="preserve">:   +91- 8012453263 </w:t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ab/>
            </w:r>
          </w:p>
        </w:tc>
      </w:tr>
      <w:tr w:rsidR="00EB32D0" w:rsidRPr="007A6BDC" w:rsidTr="007A6BDC">
        <w:trPr>
          <w:trHeight w:val="806"/>
        </w:trPr>
        <w:tc>
          <w:tcPr>
            <w:tcW w:w="2178" w:type="dxa"/>
            <w:vMerge w:val="restart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ACADEMIC       DETAILS</w:t>
            </w:r>
          </w:p>
        </w:tc>
        <w:tc>
          <w:tcPr>
            <w:tcW w:w="1663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3118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21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Examination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Authority</w:t>
            </w:r>
          </w:p>
        </w:tc>
        <w:tc>
          <w:tcPr>
            <w:tcW w:w="1114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Year of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Passing</w:t>
            </w:r>
          </w:p>
        </w:tc>
        <w:tc>
          <w:tcPr>
            <w:tcW w:w="1418" w:type="dxa"/>
            <w:gridSpan w:val="2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Marks Obtained (%)</w:t>
            </w:r>
          </w:p>
        </w:tc>
      </w:tr>
      <w:tr w:rsidR="00EB32D0" w:rsidRPr="007A6BDC" w:rsidTr="007A6BDC">
        <w:trPr>
          <w:trHeight w:val="883"/>
        </w:trPr>
        <w:tc>
          <w:tcPr>
            <w:tcW w:w="2178" w:type="dxa"/>
            <w:vMerge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63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B.E-AERO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(Mechanical Stream)</w:t>
            </w:r>
          </w:p>
        </w:tc>
        <w:tc>
          <w:tcPr>
            <w:tcW w:w="3118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Bannari Amman Institute of Technology, Sathyamangalam.</w:t>
            </w:r>
            <w:r>
              <w:rPr>
                <w:rFonts w:ascii="Times New Roman" w:hAnsi="Times New Roman"/>
              </w:rPr>
              <w:t>India</w:t>
            </w:r>
          </w:p>
        </w:tc>
        <w:tc>
          <w:tcPr>
            <w:tcW w:w="1721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Autonomous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 (</w:t>
            </w: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7A6BDC">
                    <w:rPr>
                      <w:rFonts w:ascii="Times New Roman" w:hAnsi="Times New Roman"/>
                    </w:rPr>
                    <w:t>Anna</w:t>
                  </w:r>
                </w:smartTag>
                <w:r w:rsidRPr="007A6BDC">
                  <w:rPr>
                    <w:rFonts w:ascii="Times New Roman" w:hAnsi="Times New Roman"/>
                  </w:rPr>
                  <w:t xml:space="preserve"> </w:t>
                </w:r>
                <w:smartTag w:uri="urn:schemas-microsoft-com:office:smarttags" w:element="PlaceName">
                  <w:r w:rsidRPr="007A6BDC">
                    <w:rPr>
                      <w:rFonts w:ascii="Times New Roman" w:hAnsi="Times New Roman"/>
                    </w:rPr>
                    <w:t>University</w:t>
                  </w:r>
                </w:smartTag>
              </w:smartTag>
            </w:smartTag>
            <w:r w:rsidRPr="007A6BDC">
              <w:rPr>
                <w:rFonts w:ascii="Times New Roman" w:hAnsi="Times New Roman"/>
              </w:rPr>
              <w:t xml:space="preserve"> of Technology, Chennai)</w:t>
            </w:r>
          </w:p>
        </w:tc>
        <w:tc>
          <w:tcPr>
            <w:tcW w:w="1114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2014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CGPA 8.59</w:t>
            </w:r>
          </w:p>
        </w:tc>
      </w:tr>
      <w:tr w:rsidR="00EB32D0" w:rsidRPr="007A6BDC" w:rsidTr="007A6BDC">
        <w:tc>
          <w:tcPr>
            <w:tcW w:w="2178" w:type="dxa"/>
            <w:vMerge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63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HSC</w:t>
            </w:r>
          </w:p>
        </w:tc>
        <w:tc>
          <w:tcPr>
            <w:tcW w:w="3118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rPr>
                <w:rFonts w:ascii="Times New Roman" w:hAnsi="Times New Roman"/>
              </w:rPr>
            </w:pPr>
            <w:smartTag w:uri="urn:schemas-microsoft-com:office:smarttags" w:element="PlaceName"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Senthil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Name">
                <w:r w:rsidRPr="007A6BDC">
                  <w:rPr>
                    <w:rFonts w:ascii="Times New Roman" w:hAnsi="Times New Roman"/>
                  </w:rPr>
                  <w:t>Matric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Name">
                <w:r w:rsidRPr="007A6BDC">
                  <w:rPr>
                    <w:rFonts w:ascii="Times New Roman" w:hAnsi="Times New Roman"/>
                  </w:rPr>
                  <w:t>Hr.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Name">
                <w:r w:rsidRPr="007A6BDC">
                  <w:rPr>
                    <w:rFonts w:ascii="Times New Roman" w:hAnsi="Times New Roman"/>
                  </w:rPr>
                  <w:t>Sec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Pr="007A6BDC">
                  <w:rPr>
                    <w:rFonts w:ascii="Times New Roman" w:hAnsi="Times New Roman"/>
                  </w:rPr>
                  <w:t>School</w:t>
                </w:r>
              </w:smartTag>
            </w:smartTag>
            <w:r w:rsidRPr="007A6BDC">
              <w:rPr>
                <w:rFonts w:ascii="Times New Roman" w:hAnsi="Times New Roman"/>
              </w:rPr>
              <w:t>, Dharmapuri,Tamilnadu</w:t>
            </w:r>
            <w:r>
              <w:rPr>
                <w:rFonts w:ascii="Times New Roman" w:hAnsi="Times New Roman"/>
              </w:rPr>
              <w:t xml:space="preserve"> .India</w:t>
            </w:r>
          </w:p>
        </w:tc>
        <w:tc>
          <w:tcPr>
            <w:tcW w:w="1721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State Board</w:t>
            </w:r>
          </w:p>
        </w:tc>
        <w:tc>
          <w:tcPr>
            <w:tcW w:w="1114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2010</w:t>
            </w:r>
          </w:p>
        </w:tc>
        <w:tc>
          <w:tcPr>
            <w:tcW w:w="1418" w:type="dxa"/>
            <w:gridSpan w:val="2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92.5</w:t>
            </w:r>
          </w:p>
        </w:tc>
      </w:tr>
      <w:tr w:rsidR="00EB32D0" w:rsidRPr="007A6BDC" w:rsidTr="007A6BDC">
        <w:trPr>
          <w:trHeight w:val="291"/>
        </w:trPr>
        <w:tc>
          <w:tcPr>
            <w:tcW w:w="2178" w:type="dxa"/>
            <w:vMerge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63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SSLC</w:t>
            </w:r>
          </w:p>
        </w:tc>
        <w:tc>
          <w:tcPr>
            <w:tcW w:w="3118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Govt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Boys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Hr.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Sec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School</w:t>
                </w:r>
              </w:smartTag>
            </w:smartTag>
            <w:r w:rsidRPr="007A6BDC">
              <w:rPr>
                <w:rFonts w:ascii="Times New Roman" w:hAnsi="Times New Roman"/>
              </w:rPr>
              <w:t>,</w:t>
            </w:r>
          </w:p>
          <w:p w:rsidR="00EB32D0" w:rsidRPr="007A6BDC" w:rsidRDefault="00EB32D0" w:rsidP="007A6BDC">
            <w:pPr>
              <w:spacing w:after="0" w:line="240" w:lineRule="auto"/>
              <w:ind w:right="180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Dharmapuri, Tamilnadu</w:t>
            </w:r>
            <w:r>
              <w:rPr>
                <w:rFonts w:ascii="Times New Roman" w:hAnsi="Times New Roman"/>
              </w:rPr>
              <w:t>.India</w:t>
            </w:r>
          </w:p>
        </w:tc>
        <w:tc>
          <w:tcPr>
            <w:tcW w:w="1721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State Board</w:t>
            </w:r>
          </w:p>
        </w:tc>
        <w:tc>
          <w:tcPr>
            <w:tcW w:w="1114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2008</w:t>
            </w:r>
          </w:p>
        </w:tc>
        <w:tc>
          <w:tcPr>
            <w:tcW w:w="1418" w:type="dxa"/>
            <w:gridSpan w:val="2"/>
            <w:vAlign w:val="center"/>
          </w:tcPr>
          <w:p w:rsidR="00EB32D0" w:rsidRPr="007A6BDC" w:rsidRDefault="00EB32D0" w:rsidP="007A6BDC">
            <w:pPr>
              <w:spacing w:after="0" w:line="240" w:lineRule="auto"/>
              <w:ind w:right="180"/>
              <w:jc w:val="center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93</w:t>
            </w:r>
          </w:p>
        </w:tc>
      </w:tr>
      <w:tr w:rsidR="00EB32D0" w:rsidRPr="007A6BDC" w:rsidTr="007A6BDC">
        <w:trPr>
          <w:trHeight w:val="405"/>
        </w:trPr>
        <w:tc>
          <w:tcPr>
            <w:tcW w:w="2178" w:type="dxa"/>
            <w:vAlign w:val="center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SOFTWARE SKILLS</w:t>
            </w: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Operating systems </w:t>
            </w:r>
            <w:r w:rsidRPr="007A6BDC">
              <w:rPr>
                <w:rFonts w:ascii="Times New Roman" w:hAnsi="Times New Roman"/>
              </w:rPr>
              <w:tab/>
              <w:t>: windows XP,7&amp; 8, Ubuntu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Designing Software’s </w:t>
            </w:r>
            <w:r w:rsidRPr="007A6BDC">
              <w:rPr>
                <w:rFonts w:ascii="Times New Roman" w:hAnsi="Times New Roman"/>
              </w:rPr>
              <w:tab/>
              <w:t>: ANSYS, Gambit, CATIA, CFD, XFLR5, IGG</w:t>
            </w:r>
          </w:p>
        </w:tc>
      </w:tr>
      <w:tr w:rsidR="00EB32D0" w:rsidRPr="007A6BDC" w:rsidTr="007A6BDC">
        <w:trPr>
          <w:trHeight w:val="405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 xml:space="preserve"> ACHIEVMENTS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 xml:space="preserve">Acquired </w:t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 xml:space="preserve">“School Second in Higher Secondary” </w:t>
            </w:r>
            <w:r w:rsidRPr="007A6BDC">
              <w:rPr>
                <w:rFonts w:ascii="Times New Roman" w:hAnsi="Times New Roman"/>
                <w:lang w:val="en-US"/>
              </w:rPr>
              <w:t>in Senthil matriculation higher secondary school, Dharmapuri.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  <w:lang w:val="en-US"/>
              </w:rPr>
            </w:pPr>
            <w:r w:rsidRPr="007A6BDC">
              <w:rPr>
                <w:rFonts w:ascii="Times New Roman" w:hAnsi="Times New Roman"/>
                <w:lang w:val="en-US"/>
              </w:rPr>
              <w:t>Acquired “</w:t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>District Fourth level in SSLC</w:t>
            </w:r>
            <w:r w:rsidRPr="007A6BDC">
              <w:rPr>
                <w:rFonts w:ascii="Times New Roman" w:hAnsi="Times New Roman"/>
                <w:lang w:val="en-US"/>
              </w:rPr>
              <w:t xml:space="preserve">” in Dharmapuri district level.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  <w:lang w:val="en-US"/>
              </w:rPr>
              <w:t xml:space="preserve">Got </w:t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 xml:space="preserve">Second prize </w:t>
            </w:r>
            <w:r w:rsidRPr="007A6BDC">
              <w:rPr>
                <w:rFonts w:ascii="Times New Roman" w:hAnsi="Times New Roman"/>
                <w:lang w:val="en-US"/>
              </w:rPr>
              <w:t xml:space="preserve">in an event </w:t>
            </w:r>
            <w:r w:rsidRPr="007A6BDC">
              <w:rPr>
                <w:rFonts w:ascii="Times New Roman" w:hAnsi="Times New Roman"/>
                <w:b/>
                <w:bCs/>
                <w:lang w:val="en-US"/>
              </w:rPr>
              <w:t xml:space="preserve">PATAGIO </w:t>
            </w:r>
            <w:r w:rsidRPr="007A6BDC">
              <w:rPr>
                <w:rFonts w:ascii="Times New Roman" w:hAnsi="Times New Roman"/>
                <w:lang w:val="en-US"/>
              </w:rPr>
              <w:t xml:space="preserve">organized by Bannari Amman institute of technology, Sathyamangalam. </w:t>
            </w:r>
          </w:p>
        </w:tc>
      </w:tr>
      <w:tr w:rsidR="00EB32D0" w:rsidRPr="007A6BDC" w:rsidTr="007A6BDC">
        <w:trPr>
          <w:trHeight w:val="405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Company Name        :       Techzilon Training Solutions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Training  duration     :       3 months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Domain                </w:t>
            </w:r>
            <w:r w:rsidRPr="007A6BDC">
              <w:rPr>
                <w:rFonts w:ascii="Times New Roman" w:hAnsi="Times New Roman"/>
              </w:rPr>
              <w:t xml:space="preserve">     :    </w:t>
            </w:r>
            <w:r>
              <w:rPr>
                <w:rFonts w:ascii="Times New Roman" w:hAnsi="Times New Roman"/>
              </w:rPr>
              <w:t xml:space="preserve"> </w:t>
            </w:r>
            <w:r w:rsidRPr="007A6BDC">
              <w:rPr>
                <w:rFonts w:ascii="Times New Roman" w:hAnsi="Times New Roman"/>
              </w:rPr>
              <w:t xml:space="preserve">  Aerospace/Automobile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Certification              :       Master diploma in </w:t>
            </w:r>
            <w:r w:rsidRPr="007A6BDC">
              <w:rPr>
                <w:rFonts w:ascii="Times New Roman" w:hAnsi="Times New Roman"/>
                <w:b/>
              </w:rPr>
              <w:t>CAE/FEA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 Training topics         :       Analysis of stress and displacement for various structures.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                                                (Hypermesh, Optistrut, RADIOSS, ANSYS)</w:t>
            </w: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B32D0" w:rsidRPr="007A6BDC" w:rsidTr="007A6BDC">
        <w:trPr>
          <w:trHeight w:val="405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AREA OF INTEREST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Engineering Mechanics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Aerodynamics</w:t>
            </w:r>
          </w:p>
        </w:tc>
      </w:tr>
      <w:tr w:rsidR="00EB32D0" w:rsidRPr="007A6BDC" w:rsidTr="007A6BDC">
        <w:trPr>
          <w:trHeight w:val="398"/>
        </w:trPr>
        <w:tc>
          <w:tcPr>
            <w:tcW w:w="2178" w:type="dxa"/>
            <w:vMerge w:val="restart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  <w:b/>
              </w:rPr>
              <w:t>INTERNATIONAL CONFERENCE</w:t>
            </w: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Presented a paper on “Numerical Analysis of Foam-Core Sandwich Panel with Glass/Epoxy Facings and Experimental Validation” in the ICEMAP-2013, held at Chennai conducted by </w:t>
            </w:r>
            <w:smartTag w:uri="urn:schemas-microsoft-com:office:smarttags" w:element="place"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Tagore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Engineering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College</w:t>
                </w:r>
              </w:smartTag>
            </w:smartTag>
            <w:r w:rsidRPr="007A6BDC">
              <w:rPr>
                <w:rFonts w:ascii="Times New Roman" w:hAnsi="Times New Roman"/>
              </w:rPr>
              <w:t xml:space="preserve">.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7A6BDC">
              <w:rPr>
                <w:rFonts w:ascii="Times New Roman" w:hAnsi="Times New Roman"/>
              </w:rPr>
              <w:t xml:space="preserve">Presented a paper on “Aerodynamic flow over race cars” in “IETSD” 2012, an International Conference held at Bannari Amman Institute of Technology, organized by </w:t>
            </w:r>
            <w:smartTag w:uri="urn:schemas-microsoft-com:office:smarttags" w:element="place">
              <w:r w:rsidRPr="007A6BDC">
                <w:rPr>
                  <w:rFonts w:ascii="Times New Roman" w:hAnsi="Times New Roman"/>
                </w:rPr>
                <w:t>UNIVERSITY</w:t>
              </w:r>
            </w:smartTag>
            <w:r w:rsidRPr="007A6BDC">
              <w:rPr>
                <w:rFonts w:ascii="Times New Roman" w:hAnsi="Times New Roman"/>
              </w:rPr>
              <w:t xml:space="preserve"> OF </w:t>
            </w:r>
            <w:smartTag w:uri="urn:schemas-microsoft-com:office:smarttags" w:element="place">
              <w:r w:rsidRPr="007A6BDC">
                <w:rPr>
                  <w:rFonts w:ascii="Times New Roman" w:hAnsi="Times New Roman"/>
                </w:rPr>
                <w:t>DERBY</w:t>
              </w:r>
            </w:smartTag>
            <w:r w:rsidRPr="007A6BDC">
              <w:rPr>
                <w:rFonts w:ascii="Times New Roman" w:hAnsi="Times New Roman"/>
              </w:rPr>
              <w:t xml:space="preserve">, </w:t>
            </w:r>
            <w:smartTag w:uri="urn:schemas-microsoft-com:office:smarttags" w:element="place">
              <w:r w:rsidRPr="007A6BDC">
                <w:rPr>
                  <w:rFonts w:ascii="Times New Roman" w:hAnsi="Times New Roman"/>
                </w:rPr>
                <w:t>London</w:t>
              </w:r>
            </w:smartTag>
            <w:r w:rsidRPr="007A6BDC">
              <w:rPr>
                <w:rFonts w:ascii="Times New Roman" w:hAnsi="Times New Roman"/>
              </w:rPr>
              <w:t>.</w:t>
            </w:r>
          </w:p>
          <w:p w:rsidR="00EB32D0" w:rsidRPr="007A6BDC" w:rsidRDefault="00EB32D0" w:rsidP="007A6BD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</w:rPr>
            </w:pPr>
          </w:p>
        </w:tc>
      </w:tr>
      <w:tr w:rsidR="00EB32D0" w:rsidRPr="007A6BDC" w:rsidTr="007A6BDC">
        <w:trPr>
          <w:trHeight w:val="930"/>
        </w:trPr>
        <w:tc>
          <w:tcPr>
            <w:tcW w:w="2178" w:type="dxa"/>
            <w:vMerge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Completed a project on “Aerodynamics Characteristics of low speed high aspect ratio wing using ANSYS – FLUENT software (NACA4412)” in Aeronautical Development Establishment (ADE) a part of Defense Research and Development Organization (DRDO) </w:t>
            </w:r>
            <w:smartTag w:uri="urn:schemas-microsoft-com:office:smarttags" w:element="place">
              <w:r w:rsidRPr="007A6BDC">
                <w:rPr>
                  <w:rFonts w:ascii="Times New Roman" w:hAnsi="Times New Roman"/>
                </w:rPr>
                <w:t>Bangalore</w:t>
              </w:r>
            </w:smartTag>
            <w:r w:rsidRPr="007A6BDC">
              <w:rPr>
                <w:rFonts w:ascii="Times New Roman" w:hAnsi="Times New Roman"/>
              </w:rPr>
              <w:t xml:space="preserve">.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Done a project on “Numerical Analysis of Foam-Core Sandwich Panel with Glass/Epoxy Facings and Experimental Validation” in Bannari Amman Institute of Technology, Sathyamangalam.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Submitted a project on “Design and Development of Vertical Axis Wind Turbine with “V” Type Rotor” to Tamilnadu Science and Technology, Chennai.</w:t>
            </w:r>
          </w:p>
        </w:tc>
      </w:tr>
      <w:tr w:rsidR="00EB32D0" w:rsidRPr="007A6BDC" w:rsidTr="007A6BDC">
        <w:trPr>
          <w:trHeight w:val="226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CO-CURRICULAR     ACTIVITIES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7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Attended three Day Workshop on </w:t>
            </w:r>
            <w:r w:rsidRPr="007A6BDC">
              <w:rPr>
                <w:rFonts w:ascii="Times New Roman" w:hAnsi="Times New Roman"/>
                <w:b/>
              </w:rPr>
              <w:t>SCIENCE OF FLIGHT</w:t>
            </w:r>
            <w:r w:rsidRPr="007A6BDC">
              <w:rPr>
                <w:rFonts w:ascii="Times New Roman" w:hAnsi="Times New Roman"/>
              </w:rPr>
              <w:t xml:space="preserve"> held at Madras Institute of Technology, </w:t>
            </w:r>
            <w:smartTag w:uri="urn:schemas-microsoft-com:office:smarttags" w:element="place"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Anna</w:t>
                </w:r>
              </w:smartTag>
              <w:r w:rsidRPr="007A6BD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">
                <w:r w:rsidRPr="007A6BDC">
                  <w:rPr>
                    <w:rFonts w:ascii="Times New Roman" w:hAnsi="Times New Roman"/>
                  </w:rPr>
                  <w:t>University</w:t>
                </w:r>
              </w:smartTag>
            </w:smartTag>
            <w:r w:rsidRPr="007A6BDC">
              <w:rPr>
                <w:rFonts w:ascii="Times New Roman" w:hAnsi="Times New Roman"/>
              </w:rPr>
              <w:t>, and Chennai.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Presented a paper on </w:t>
            </w:r>
            <w:r w:rsidRPr="007A6BDC">
              <w:rPr>
                <w:rFonts w:ascii="Times New Roman" w:hAnsi="Times New Roman"/>
                <w:b/>
              </w:rPr>
              <w:t xml:space="preserve">AIRBORNE WIND TURBINE in </w:t>
            </w:r>
            <w:r w:rsidRPr="007A6BDC">
              <w:rPr>
                <w:rFonts w:ascii="Times New Roman" w:hAnsi="Times New Roman"/>
              </w:rPr>
              <w:t xml:space="preserve">The Rajaas Engineering College, Tirunelveli.   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7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Participated in </w:t>
            </w:r>
            <w:r w:rsidRPr="007A6BDC">
              <w:rPr>
                <w:rFonts w:ascii="Times New Roman" w:hAnsi="Times New Roman"/>
                <w:b/>
              </w:rPr>
              <w:t>PROJECT DESIGN CONTEST</w:t>
            </w:r>
            <w:r w:rsidRPr="007A6BDC">
              <w:rPr>
                <w:rFonts w:ascii="Times New Roman" w:hAnsi="Times New Roman"/>
              </w:rPr>
              <w:t xml:space="preserve"> at FUTURA’14, a National Level Technical Symposium Organized by Bannari Amman Institute of Technology, Sathyamangalam.</w:t>
            </w:r>
          </w:p>
        </w:tc>
      </w:tr>
      <w:tr w:rsidR="00EB32D0" w:rsidRPr="007A6BDC" w:rsidTr="007A6BDC">
        <w:trPr>
          <w:trHeight w:val="226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INDUSTRIAL ACTIVITIES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>ISRO –Mahendragiri</w:t>
            </w:r>
          </w:p>
          <w:p w:rsidR="00EB32D0" w:rsidRPr="007A6BDC" w:rsidRDefault="00EB32D0" w:rsidP="007A6BDC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>Taneja Aerospace - Hosur</w:t>
            </w:r>
          </w:p>
          <w:p w:rsidR="00EB32D0" w:rsidRPr="007A6BDC" w:rsidRDefault="00EB32D0" w:rsidP="007A6BDC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 xml:space="preserve">Laxmi Technologies – </w:t>
            </w:r>
            <w:smartTag w:uri="urn:schemas-microsoft-com:office:smarttags" w:element="place">
              <w:r w:rsidRPr="007A6BDC">
                <w:rPr>
                  <w:sz w:val="23"/>
                  <w:szCs w:val="23"/>
                </w:rPr>
                <w:t>Coimbatore</w:t>
              </w:r>
            </w:smartTag>
            <w:r w:rsidRPr="007A6BDC">
              <w:rPr>
                <w:sz w:val="23"/>
                <w:szCs w:val="23"/>
              </w:rPr>
              <w:t xml:space="preserve"> </w:t>
            </w:r>
          </w:p>
          <w:p w:rsidR="00EB32D0" w:rsidRPr="002A03DC" w:rsidRDefault="00EB32D0" w:rsidP="007A6BDC">
            <w:pPr>
              <w:pStyle w:val="Default"/>
              <w:numPr>
                <w:ilvl w:val="0"/>
                <w:numId w:val="25"/>
              </w:numPr>
            </w:pPr>
            <w:r w:rsidRPr="007A6BDC">
              <w:rPr>
                <w:sz w:val="23"/>
                <w:szCs w:val="23"/>
              </w:rPr>
              <w:t xml:space="preserve">Sulur Air force - </w:t>
            </w:r>
            <w:smartTag w:uri="urn:schemas-microsoft-com:office:smarttags" w:element="place">
              <w:r w:rsidRPr="007A6BDC">
                <w:rPr>
                  <w:sz w:val="23"/>
                  <w:szCs w:val="23"/>
                </w:rPr>
                <w:t>Coimbatore</w:t>
              </w:r>
            </w:smartTag>
            <w:r w:rsidRPr="007A6BDC">
              <w:rPr>
                <w:sz w:val="23"/>
                <w:szCs w:val="23"/>
              </w:rPr>
              <w:t xml:space="preserve"> </w:t>
            </w:r>
          </w:p>
        </w:tc>
      </w:tr>
      <w:tr w:rsidR="00EB32D0" w:rsidRPr="007A6BDC" w:rsidTr="007A6BDC">
        <w:trPr>
          <w:trHeight w:val="226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LEADERSHIP QUALITY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Organized a one day workshop on “Design challenges associated with UAVs &amp; MAVs” in Bannari Amman Institute of Technology on 27th august 2013.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Organizer for an event Paper presentation in a national level technical symposium named as FUTURA at Bannari Amman Institute of Technology,Sathyamangalam</w:t>
            </w:r>
          </w:p>
        </w:tc>
      </w:tr>
      <w:tr w:rsidR="00EB32D0" w:rsidRPr="007A6BDC" w:rsidTr="007A6BDC">
        <w:trPr>
          <w:trHeight w:val="226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MACHINE KNOWLEDGE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Lathe machine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Drilling machine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Milling Machine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 xml:space="preserve">Universal testing machine </w:t>
            </w:r>
          </w:p>
          <w:p w:rsidR="00EB32D0" w:rsidRPr="007A6BDC" w:rsidRDefault="00EB32D0" w:rsidP="007A6B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180"/>
              <w:jc w:val="both"/>
              <w:rPr>
                <w:rFonts w:ascii="Times New Roman" w:hAnsi="Times New Roman"/>
              </w:rPr>
            </w:pPr>
            <w:r w:rsidRPr="007A6BDC">
              <w:rPr>
                <w:rFonts w:ascii="Times New Roman" w:hAnsi="Times New Roman"/>
              </w:rPr>
              <w:t>Wind tunnel</w:t>
            </w:r>
          </w:p>
        </w:tc>
      </w:tr>
      <w:tr w:rsidR="00EB32D0" w:rsidRPr="007A6BDC" w:rsidTr="007A6BDC">
        <w:trPr>
          <w:trHeight w:val="1872"/>
        </w:trPr>
        <w:tc>
          <w:tcPr>
            <w:tcW w:w="2178" w:type="dxa"/>
          </w:tcPr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2D0" w:rsidRPr="007A6BDC" w:rsidRDefault="00EB32D0" w:rsidP="007A6B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6BDC">
              <w:rPr>
                <w:rFonts w:ascii="Times New Roman" w:hAnsi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9034" w:type="dxa"/>
            <w:gridSpan w:val="6"/>
            <w:vAlign w:val="center"/>
          </w:tcPr>
          <w:p w:rsidR="00EB32D0" w:rsidRPr="007A6BDC" w:rsidRDefault="00EB32D0" w:rsidP="007A6BDC">
            <w:pPr>
              <w:pStyle w:val="Default"/>
              <w:ind w:firstLine="720"/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>Father’s Name</w:t>
            </w:r>
            <w:r w:rsidRPr="007A6BDC">
              <w:rPr>
                <w:sz w:val="23"/>
                <w:szCs w:val="23"/>
              </w:rPr>
              <w:tab/>
            </w:r>
            <w:r w:rsidRPr="007A6BDC">
              <w:rPr>
                <w:sz w:val="23"/>
                <w:szCs w:val="23"/>
              </w:rPr>
              <w:tab/>
              <w:t xml:space="preserve"> : Kamalesan</w:t>
            </w:r>
            <w:bookmarkStart w:id="0" w:name="_GoBack"/>
            <w:bookmarkEnd w:id="0"/>
            <w:r w:rsidRPr="007A6BDC">
              <w:rPr>
                <w:sz w:val="23"/>
                <w:szCs w:val="23"/>
              </w:rPr>
              <w:t xml:space="preserve"> R </w:t>
            </w:r>
          </w:p>
          <w:p w:rsidR="00EB32D0" w:rsidRPr="007A6BDC" w:rsidRDefault="00EB32D0" w:rsidP="007A6BDC">
            <w:pPr>
              <w:pStyle w:val="Default"/>
              <w:ind w:firstLine="720"/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>Mothers Name</w:t>
            </w:r>
            <w:r w:rsidRPr="007A6BDC">
              <w:rPr>
                <w:sz w:val="23"/>
                <w:szCs w:val="23"/>
              </w:rPr>
              <w:tab/>
            </w:r>
            <w:r w:rsidRPr="007A6BDC">
              <w:rPr>
                <w:sz w:val="23"/>
                <w:szCs w:val="23"/>
              </w:rPr>
              <w:tab/>
              <w:t xml:space="preserve"> : Saradha K </w:t>
            </w:r>
          </w:p>
          <w:p w:rsidR="00EB32D0" w:rsidRPr="007A6BDC" w:rsidRDefault="00EB32D0" w:rsidP="007A6BDC">
            <w:pPr>
              <w:pStyle w:val="Default"/>
              <w:ind w:firstLine="720"/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>Gender</w:t>
            </w:r>
            <w:r w:rsidRPr="007A6BDC">
              <w:rPr>
                <w:sz w:val="23"/>
                <w:szCs w:val="23"/>
              </w:rPr>
              <w:tab/>
            </w:r>
            <w:r w:rsidRPr="007A6BDC">
              <w:rPr>
                <w:sz w:val="23"/>
                <w:szCs w:val="23"/>
              </w:rPr>
              <w:tab/>
            </w:r>
            <w:r w:rsidRPr="007A6BDC">
              <w:rPr>
                <w:sz w:val="23"/>
                <w:szCs w:val="23"/>
              </w:rPr>
              <w:tab/>
              <w:t xml:space="preserve"> : Male </w:t>
            </w:r>
          </w:p>
          <w:p w:rsidR="00EB32D0" w:rsidRPr="007A6BDC" w:rsidRDefault="00EB32D0" w:rsidP="007A6BDC">
            <w:pPr>
              <w:pStyle w:val="Default"/>
              <w:ind w:firstLine="720"/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 xml:space="preserve">Date of Birth </w:t>
            </w:r>
            <w:r w:rsidRPr="007A6BDC">
              <w:rPr>
                <w:sz w:val="23"/>
                <w:szCs w:val="23"/>
              </w:rPr>
              <w:tab/>
            </w:r>
            <w:r w:rsidRPr="007A6BDC">
              <w:rPr>
                <w:sz w:val="23"/>
                <w:szCs w:val="23"/>
              </w:rPr>
              <w:tab/>
              <w:t xml:space="preserve"> : 8</w:t>
            </w:r>
            <w:r w:rsidRPr="007A6BDC">
              <w:rPr>
                <w:sz w:val="16"/>
                <w:szCs w:val="16"/>
                <w:vertAlign w:val="superscript"/>
              </w:rPr>
              <w:t xml:space="preserve">th </w:t>
            </w:r>
            <w:r w:rsidRPr="007A6BDC">
              <w:rPr>
                <w:sz w:val="23"/>
                <w:szCs w:val="23"/>
              </w:rPr>
              <w:t xml:space="preserve">july1993 </w:t>
            </w:r>
          </w:p>
          <w:p w:rsidR="00EB32D0" w:rsidRPr="007A6BDC" w:rsidRDefault="00EB32D0" w:rsidP="007A6BDC">
            <w:pPr>
              <w:pStyle w:val="Default"/>
              <w:ind w:firstLine="720"/>
              <w:rPr>
                <w:sz w:val="23"/>
                <w:szCs w:val="23"/>
              </w:rPr>
            </w:pPr>
            <w:r w:rsidRPr="007A6BDC">
              <w:rPr>
                <w:sz w:val="23"/>
                <w:szCs w:val="23"/>
              </w:rPr>
              <w:t xml:space="preserve">Language Known </w:t>
            </w:r>
            <w:r w:rsidRPr="007A6BDC">
              <w:rPr>
                <w:sz w:val="23"/>
                <w:szCs w:val="23"/>
              </w:rPr>
              <w:tab/>
              <w:t xml:space="preserve"> : Tamil(R-W-S), English(R-W-S) </w:t>
            </w:r>
          </w:p>
          <w:p w:rsidR="00EB32D0" w:rsidRPr="007A6BDC" w:rsidRDefault="00EB32D0" w:rsidP="007A6BDC">
            <w:pPr>
              <w:spacing w:after="240" w:line="240" w:lineRule="auto"/>
              <w:ind w:left="284" w:right="18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7A6BDC">
              <w:rPr>
                <w:rFonts w:ascii="Times New Roman" w:hAnsi="Times New Roman"/>
                <w:sz w:val="23"/>
                <w:szCs w:val="23"/>
              </w:rPr>
              <w:t xml:space="preserve">       Hobbies </w:t>
            </w:r>
            <w:r w:rsidRPr="007A6BDC">
              <w:rPr>
                <w:rFonts w:ascii="Times New Roman" w:hAnsi="Times New Roman"/>
                <w:sz w:val="23"/>
                <w:szCs w:val="23"/>
              </w:rPr>
              <w:tab/>
            </w:r>
            <w:r w:rsidRPr="007A6BDC">
              <w:rPr>
                <w:rFonts w:ascii="Times New Roman" w:hAnsi="Times New Roman"/>
                <w:sz w:val="23"/>
                <w:szCs w:val="23"/>
              </w:rPr>
              <w:tab/>
              <w:t xml:space="preserve"> : Gardening , Playing with Kids</w:t>
            </w:r>
          </w:p>
        </w:tc>
      </w:tr>
    </w:tbl>
    <w:p w:rsidR="00EB32D0" w:rsidRPr="002A03DC" w:rsidRDefault="00EB32D0" w:rsidP="00E65306">
      <w:pPr>
        <w:pStyle w:val="Heading2"/>
        <w:ind w:right="180"/>
        <w:jc w:val="both"/>
        <w:rPr>
          <w:rFonts w:ascii="Times New Roman" w:hAnsi="Times New Roman" w:cs="Times New Roman"/>
          <w:sz w:val="24"/>
        </w:rPr>
      </w:pPr>
      <w:r w:rsidRPr="002A03DC">
        <w:rPr>
          <w:rFonts w:ascii="Times New Roman" w:hAnsi="Times New Roman" w:cs="Times New Roman"/>
          <w:sz w:val="24"/>
        </w:rPr>
        <w:t>Declaration</w:t>
      </w:r>
    </w:p>
    <w:p w:rsidR="00EB32D0" w:rsidRPr="002A03DC" w:rsidRDefault="00EB32D0" w:rsidP="00E65306">
      <w:pPr>
        <w:pStyle w:val="Heading2"/>
        <w:ind w:right="18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2A03DC">
        <w:rPr>
          <w:rFonts w:ascii="Times New Roman" w:hAnsi="Times New Roman" w:cs="Times New Roman"/>
          <w:b w:val="0"/>
          <w:sz w:val="22"/>
          <w:szCs w:val="22"/>
        </w:rPr>
        <w:t>I hereby declare that the above furnished particulars are true to the best of my knowledge and belief.</w:t>
      </w:r>
    </w:p>
    <w:p w:rsidR="00EB32D0" w:rsidRPr="002A03DC" w:rsidRDefault="00EB32D0" w:rsidP="00E65306">
      <w:pPr>
        <w:spacing w:line="240" w:lineRule="auto"/>
        <w:rPr>
          <w:rFonts w:ascii="Times New Roman" w:hAnsi="Times New Roman"/>
        </w:rPr>
      </w:pPr>
    </w:p>
    <w:p w:rsidR="00EB32D0" w:rsidRPr="002A03DC" w:rsidRDefault="00EB32D0" w:rsidP="00E65306">
      <w:pPr>
        <w:spacing w:line="240" w:lineRule="auto"/>
        <w:ind w:right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Place: Chennai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(SIVAMANI KAMALESAN)</w:t>
      </w:r>
    </w:p>
    <w:p w:rsidR="00EB32D0" w:rsidRPr="002A03DC" w:rsidRDefault="00EB32D0" w:rsidP="002A03DC">
      <w:pPr>
        <w:spacing w:line="240" w:lineRule="auto"/>
        <w:ind w:right="180"/>
        <w:jc w:val="both"/>
        <w:rPr>
          <w:rFonts w:ascii="Times New Roman" w:hAnsi="Times New Roman"/>
          <w:lang w:val="en-US"/>
        </w:rPr>
      </w:pPr>
      <w:r w:rsidRPr="002A03DC">
        <w:rPr>
          <w:rFonts w:ascii="Times New Roman" w:hAnsi="Times New Roman"/>
          <w:b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  <w:r w:rsidRPr="002A03DC">
        <w:rPr>
          <w:rFonts w:ascii="Times New Roman" w:hAnsi="Times New Roman"/>
        </w:rPr>
        <w:tab/>
      </w:r>
    </w:p>
    <w:sectPr w:rsidR="00EB32D0" w:rsidRPr="002A03DC" w:rsidSect="00163D7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2D0" w:rsidRDefault="00EB32D0" w:rsidP="00BC3C90">
      <w:pPr>
        <w:spacing w:after="0" w:line="240" w:lineRule="auto"/>
      </w:pPr>
      <w:r>
        <w:separator/>
      </w:r>
    </w:p>
  </w:endnote>
  <w:endnote w:type="continuationSeparator" w:id="0">
    <w:p w:rsidR="00EB32D0" w:rsidRDefault="00EB32D0" w:rsidP="00BC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0" w:rsidRDefault="00EB32D0">
    <w:pPr>
      <w:pStyle w:val="Footer"/>
      <w:jc w:val="center"/>
      <w:rPr>
        <w:caps/>
        <w:noProof/>
        <w:color w:val="4F81BD"/>
      </w:rPr>
    </w:pPr>
    <w:r>
      <w:rPr>
        <w:caps/>
        <w:color w:val="4F81BD"/>
      </w:rPr>
      <w:fldChar w:fldCharType="begin"/>
    </w:r>
    <w:r>
      <w:rPr>
        <w:caps/>
        <w:color w:val="4F81BD"/>
      </w:rPr>
      <w:instrText xml:space="preserve"> PAGE   \* MERGEFORMAT </w:instrText>
    </w:r>
    <w:r>
      <w:rPr>
        <w:caps/>
        <w:color w:val="4F81BD"/>
      </w:rPr>
      <w:fldChar w:fldCharType="separate"/>
    </w:r>
    <w:r>
      <w:rPr>
        <w:caps/>
        <w:noProof/>
        <w:color w:val="4F81BD"/>
      </w:rPr>
      <w:t>1</w:t>
    </w:r>
    <w:r>
      <w:rPr>
        <w:caps/>
        <w:color w:val="4F81BD"/>
      </w:rPr>
      <w:fldChar w:fldCharType="end"/>
    </w:r>
  </w:p>
  <w:p w:rsidR="00EB32D0" w:rsidRDefault="00EB32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2D0" w:rsidRDefault="00EB32D0" w:rsidP="00BC3C90">
      <w:pPr>
        <w:spacing w:after="0" w:line="240" w:lineRule="auto"/>
      </w:pPr>
      <w:r>
        <w:separator/>
      </w:r>
    </w:p>
  </w:footnote>
  <w:footnote w:type="continuationSeparator" w:id="0">
    <w:p w:rsidR="00EB32D0" w:rsidRDefault="00EB32D0" w:rsidP="00BC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0" w:rsidRPr="00B95150" w:rsidRDefault="00EB32D0" w:rsidP="00BC3C90">
    <w:pPr>
      <w:framePr w:hSpace="181" w:wrap="around" w:vAnchor="page" w:hAnchor="margin" w:yAlign="inside"/>
      <w:jc w:val="center"/>
      <w:rPr>
        <w:b/>
        <w:color w:val="000000"/>
        <w:sz w:val="20"/>
        <w:szCs w:val="20"/>
      </w:rPr>
    </w:pPr>
  </w:p>
  <w:p w:rsidR="00EB32D0" w:rsidRDefault="00EB32D0" w:rsidP="00BC3C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C1E"/>
    <w:multiLevelType w:val="hybridMultilevel"/>
    <w:tmpl w:val="A55A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A22"/>
    <w:multiLevelType w:val="hybridMultilevel"/>
    <w:tmpl w:val="176E1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7F8F"/>
    <w:multiLevelType w:val="hybridMultilevel"/>
    <w:tmpl w:val="BD4227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017D"/>
    <w:multiLevelType w:val="hybridMultilevel"/>
    <w:tmpl w:val="A650CF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C4A15"/>
    <w:multiLevelType w:val="hybridMultilevel"/>
    <w:tmpl w:val="742C4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04F5F"/>
    <w:multiLevelType w:val="hybridMultilevel"/>
    <w:tmpl w:val="8A5C7BF8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A176A04"/>
    <w:multiLevelType w:val="hybridMultilevel"/>
    <w:tmpl w:val="D248A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F0A8D"/>
    <w:multiLevelType w:val="hybridMultilevel"/>
    <w:tmpl w:val="EE42D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72D76"/>
    <w:multiLevelType w:val="hybridMultilevel"/>
    <w:tmpl w:val="A574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24C2F"/>
    <w:multiLevelType w:val="hybridMultilevel"/>
    <w:tmpl w:val="2EEA4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03861"/>
    <w:multiLevelType w:val="hybridMultilevel"/>
    <w:tmpl w:val="38CC57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A18D2"/>
    <w:multiLevelType w:val="hybridMultilevel"/>
    <w:tmpl w:val="178E274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3EF72D4"/>
    <w:multiLevelType w:val="hybridMultilevel"/>
    <w:tmpl w:val="86840E0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5D4073F"/>
    <w:multiLevelType w:val="hybridMultilevel"/>
    <w:tmpl w:val="3FECB0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31E14"/>
    <w:multiLevelType w:val="hybridMultilevel"/>
    <w:tmpl w:val="41060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325BF"/>
    <w:multiLevelType w:val="hybridMultilevel"/>
    <w:tmpl w:val="92C4EB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4F642B"/>
    <w:multiLevelType w:val="hybridMultilevel"/>
    <w:tmpl w:val="A24CC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14DE3"/>
    <w:multiLevelType w:val="hybridMultilevel"/>
    <w:tmpl w:val="B8F08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E02D5"/>
    <w:multiLevelType w:val="hybridMultilevel"/>
    <w:tmpl w:val="C3D6853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2E721B"/>
    <w:multiLevelType w:val="hybridMultilevel"/>
    <w:tmpl w:val="8D080B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FC0E34"/>
    <w:multiLevelType w:val="hybridMultilevel"/>
    <w:tmpl w:val="1C58CF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7F336D"/>
    <w:multiLevelType w:val="hybridMultilevel"/>
    <w:tmpl w:val="38CEA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D690D"/>
    <w:multiLevelType w:val="hybridMultilevel"/>
    <w:tmpl w:val="EF8679D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514770"/>
    <w:multiLevelType w:val="hybridMultilevel"/>
    <w:tmpl w:val="C80A9C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CE4674"/>
    <w:multiLevelType w:val="hybridMultilevel"/>
    <w:tmpl w:val="E4D66B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FF08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B4D1423"/>
    <w:multiLevelType w:val="hybridMultilevel"/>
    <w:tmpl w:val="64F6A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5"/>
  </w:num>
  <w:num w:numId="4">
    <w:abstractNumId w:val="1"/>
  </w:num>
  <w:num w:numId="5">
    <w:abstractNumId w:val="17"/>
  </w:num>
  <w:num w:numId="6">
    <w:abstractNumId w:val="11"/>
  </w:num>
  <w:num w:numId="7">
    <w:abstractNumId w:val="12"/>
  </w:num>
  <w:num w:numId="8">
    <w:abstractNumId w:val="22"/>
  </w:num>
  <w:num w:numId="9">
    <w:abstractNumId w:val="0"/>
  </w:num>
  <w:num w:numId="10">
    <w:abstractNumId w:val="24"/>
  </w:num>
  <w:num w:numId="11">
    <w:abstractNumId w:val="18"/>
  </w:num>
  <w:num w:numId="12">
    <w:abstractNumId w:val="13"/>
  </w:num>
  <w:num w:numId="13">
    <w:abstractNumId w:val="24"/>
  </w:num>
  <w:num w:numId="14">
    <w:abstractNumId w:val="19"/>
  </w:num>
  <w:num w:numId="15">
    <w:abstractNumId w:val="2"/>
  </w:num>
  <w:num w:numId="16">
    <w:abstractNumId w:val="10"/>
  </w:num>
  <w:num w:numId="17">
    <w:abstractNumId w:val="5"/>
  </w:num>
  <w:num w:numId="18">
    <w:abstractNumId w:val="3"/>
  </w:num>
  <w:num w:numId="19">
    <w:abstractNumId w:val="15"/>
  </w:num>
  <w:num w:numId="20">
    <w:abstractNumId w:val="8"/>
  </w:num>
  <w:num w:numId="21">
    <w:abstractNumId w:val="20"/>
  </w:num>
  <w:num w:numId="22">
    <w:abstractNumId w:val="14"/>
  </w:num>
  <w:num w:numId="23">
    <w:abstractNumId w:val="23"/>
  </w:num>
  <w:num w:numId="24">
    <w:abstractNumId w:val="21"/>
  </w:num>
  <w:num w:numId="25">
    <w:abstractNumId w:val="4"/>
  </w:num>
  <w:num w:numId="26">
    <w:abstractNumId w:val="7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09A8"/>
    <w:rsid w:val="000B0903"/>
    <w:rsid w:val="00104D89"/>
    <w:rsid w:val="001462EF"/>
    <w:rsid w:val="001540D4"/>
    <w:rsid w:val="001557BB"/>
    <w:rsid w:val="00163D7D"/>
    <w:rsid w:val="001B2286"/>
    <w:rsid w:val="001B2902"/>
    <w:rsid w:val="001C55A7"/>
    <w:rsid w:val="001D4E87"/>
    <w:rsid w:val="00200171"/>
    <w:rsid w:val="00207194"/>
    <w:rsid w:val="00260C9B"/>
    <w:rsid w:val="00276225"/>
    <w:rsid w:val="00280D65"/>
    <w:rsid w:val="002A03DC"/>
    <w:rsid w:val="002D4A53"/>
    <w:rsid w:val="002D70DA"/>
    <w:rsid w:val="002E4589"/>
    <w:rsid w:val="00334395"/>
    <w:rsid w:val="00356D58"/>
    <w:rsid w:val="00377B5D"/>
    <w:rsid w:val="003827D3"/>
    <w:rsid w:val="003860D8"/>
    <w:rsid w:val="003D7445"/>
    <w:rsid w:val="00445A3A"/>
    <w:rsid w:val="004630CA"/>
    <w:rsid w:val="004A7A10"/>
    <w:rsid w:val="004A7A61"/>
    <w:rsid w:val="004C091F"/>
    <w:rsid w:val="004F5A32"/>
    <w:rsid w:val="0050287A"/>
    <w:rsid w:val="00504D41"/>
    <w:rsid w:val="005065B7"/>
    <w:rsid w:val="0051048F"/>
    <w:rsid w:val="00525EFC"/>
    <w:rsid w:val="00532431"/>
    <w:rsid w:val="00571DD8"/>
    <w:rsid w:val="005E42C7"/>
    <w:rsid w:val="005F4220"/>
    <w:rsid w:val="006B4257"/>
    <w:rsid w:val="006D5827"/>
    <w:rsid w:val="006E5B9C"/>
    <w:rsid w:val="006F7674"/>
    <w:rsid w:val="0072637F"/>
    <w:rsid w:val="00752A8D"/>
    <w:rsid w:val="00797467"/>
    <w:rsid w:val="007A6BDC"/>
    <w:rsid w:val="007D2E8E"/>
    <w:rsid w:val="008109A8"/>
    <w:rsid w:val="00824508"/>
    <w:rsid w:val="00855E68"/>
    <w:rsid w:val="00860775"/>
    <w:rsid w:val="00864E4C"/>
    <w:rsid w:val="00875AE5"/>
    <w:rsid w:val="00893F20"/>
    <w:rsid w:val="008F763B"/>
    <w:rsid w:val="009001AB"/>
    <w:rsid w:val="00930264"/>
    <w:rsid w:val="009346D1"/>
    <w:rsid w:val="00951EE1"/>
    <w:rsid w:val="00964B3C"/>
    <w:rsid w:val="009951F4"/>
    <w:rsid w:val="009D1CD9"/>
    <w:rsid w:val="00A17846"/>
    <w:rsid w:val="00A574C5"/>
    <w:rsid w:val="00A82C37"/>
    <w:rsid w:val="00A90973"/>
    <w:rsid w:val="00AE4013"/>
    <w:rsid w:val="00B247B6"/>
    <w:rsid w:val="00B52487"/>
    <w:rsid w:val="00B52D27"/>
    <w:rsid w:val="00B53140"/>
    <w:rsid w:val="00B70469"/>
    <w:rsid w:val="00B735B4"/>
    <w:rsid w:val="00B75D3B"/>
    <w:rsid w:val="00B84911"/>
    <w:rsid w:val="00B95150"/>
    <w:rsid w:val="00BB1F47"/>
    <w:rsid w:val="00BB7FE2"/>
    <w:rsid w:val="00BC3C90"/>
    <w:rsid w:val="00BF4D72"/>
    <w:rsid w:val="00C01D29"/>
    <w:rsid w:val="00C71DDA"/>
    <w:rsid w:val="00CB55A1"/>
    <w:rsid w:val="00CB7535"/>
    <w:rsid w:val="00CC10F9"/>
    <w:rsid w:val="00D074B8"/>
    <w:rsid w:val="00D45931"/>
    <w:rsid w:val="00D71697"/>
    <w:rsid w:val="00D726C3"/>
    <w:rsid w:val="00D74B17"/>
    <w:rsid w:val="00DB55FC"/>
    <w:rsid w:val="00DB6FA7"/>
    <w:rsid w:val="00DD288D"/>
    <w:rsid w:val="00DE7D01"/>
    <w:rsid w:val="00E139D9"/>
    <w:rsid w:val="00E2136A"/>
    <w:rsid w:val="00E57D9B"/>
    <w:rsid w:val="00E65306"/>
    <w:rsid w:val="00EA19B1"/>
    <w:rsid w:val="00EA214F"/>
    <w:rsid w:val="00EB32D0"/>
    <w:rsid w:val="00EC6A48"/>
    <w:rsid w:val="00EE526F"/>
    <w:rsid w:val="00F008C9"/>
    <w:rsid w:val="00F27CB8"/>
    <w:rsid w:val="00F942FB"/>
    <w:rsid w:val="00FE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7D"/>
    <w:pPr>
      <w:spacing w:after="200" w:line="276" w:lineRule="auto"/>
    </w:pPr>
    <w:rPr>
      <w:lang w:val="en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3C90"/>
    <w:pPr>
      <w:keepNext/>
      <w:spacing w:before="140"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C3C90"/>
    <w:rPr>
      <w:rFonts w:ascii="Arial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99"/>
    <w:rsid w:val="008109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109A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57D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99"/>
    <w:qFormat/>
    <w:rsid w:val="000B0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2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C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C3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C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C3C90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4630CA"/>
    <w:pPr>
      <w:autoSpaceDE w:val="0"/>
      <w:autoSpaceDN w:val="0"/>
      <w:adjustRightInd w:val="0"/>
      <w:spacing w:after="0"/>
    </w:pPr>
    <w:rPr>
      <w:rFonts w:ascii="Verdana" w:eastAsia="Times New Roman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30CA"/>
    <w:rPr>
      <w:rFonts w:ascii="Verdana" w:hAnsi="Verdana" w:cs="Times New Roman"/>
      <w:sz w:val="20"/>
      <w:szCs w:val="20"/>
    </w:rPr>
  </w:style>
  <w:style w:type="paragraph" w:customStyle="1" w:styleId="Default">
    <w:name w:val="Default"/>
    <w:uiPriority w:val="99"/>
    <w:rsid w:val="002A03D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0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589</Words>
  <Characters>3358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SIVAMANI KAMALESAN</dc:title>
  <dc:subject/>
  <dc:creator>Kannan R</dc:creator>
  <cp:keywords/>
  <dc:description/>
  <cp:lastModifiedBy>system-4</cp:lastModifiedBy>
  <cp:revision>2</cp:revision>
  <cp:lastPrinted>2014-02-09T09:19:00Z</cp:lastPrinted>
  <dcterms:created xsi:type="dcterms:W3CDTF">2014-08-23T13:53:00Z</dcterms:created>
  <dcterms:modified xsi:type="dcterms:W3CDTF">2014-08-23T13:53:00Z</dcterms:modified>
</cp:coreProperties>
</file>